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D54C6" w14:textId="77777777" w:rsidR="00533586" w:rsidRDefault="002B6032">
      <w:pPr>
        <w:pStyle w:val="1"/>
        <w:rPr>
          <w:rFonts w:hint="eastAsia"/>
        </w:rPr>
      </w:pPr>
      <w:r>
        <w:rPr>
          <w:rFonts w:hint="eastAsia"/>
        </w:rPr>
        <w:t>江苏</w:t>
      </w:r>
      <w:bookmarkStart w:id="0" w:name="_GoBack"/>
      <w:bookmarkEnd w:id="0"/>
      <w:r>
        <w:t>居住证调试笔记</w:t>
      </w:r>
    </w:p>
    <w:p w14:paraId="215A1589" w14:textId="77777777" w:rsidR="002B6032" w:rsidRDefault="002B6032" w:rsidP="002B6032">
      <w:pPr>
        <w:pStyle w:val="a"/>
      </w:pPr>
      <w:r>
        <w:t>E</w:t>
      </w:r>
      <w:r>
        <w:rPr>
          <w:rFonts w:hint="eastAsia"/>
        </w:rPr>
        <w:t>f</w:t>
      </w:r>
      <w:r>
        <w:t>01</w:t>
      </w:r>
      <w:r>
        <w:rPr>
          <w:rFonts w:hint="eastAsia"/>
        </w:rPr>
        <w:t>文件</w:t>
      </w:r>
      <w:r>
        <w:t>中</w:t>
      </w:r>
      <w:r>
        <w:t xml:space="preserve">  </w:t>
      </w:r>
      <w:r>
        <w:rPr>
          <w:rFonts w:hint="eastAsia"/>
        </w:rPr>
        <w:t>空白</w:t>
      </w:r>
      <w:r>
        <w:t>字符</w:t>
      </w:r>
      <w:r>
        <w:t xml:space="preserve"> </w:t>
      </w:r>
      <w:r>
        <w:rPr>
          <w:rFonts w:hint="eastAsia"/>
        </w:rPr>
        <w:t>有些</w:t>
      </w:r>
      <w:r>
        <w:t>用</w:t>
      </w:r>
      <w:r>
        <w:t>FF</w:t>
      </w:r>
      <w:r>
        <w:t>填充</w:t>
      </w:r>
      <w:r>
        <w:t xml:space="preserve"> </w:t>
      </w:r>
      <w:r>
        <w:rPr>
          <w:rFonts w:hint="eastAsia"/>
        </w:rPr>
        <w:t>有些</w:t>
      </w:r>
      <w:r>
        <w:t>用的是以下填充</w:t>
      </w:r>
      <w:r>
        <w:t xml:space="preserve"> </w:t>
      </w:r>
      <w:r>
        <w:rPr>
          <w:rFonts w:hint="eastAsia"/>
        </w:rPr>
        <w:t>如图</w:t>
      </w:r>
    </w:p>
    <w:p w14:paraId="17F8E7F0" w14:textId="77777777" w:rsidR="00533586" w:rsidRPr="002B6032" w:rsidRDefault="002B6032" w:rsidP="002B6032">
      <w:pPr>
        <w:pStyle w:val="a"/>
        <w:rPr>
          <w:rFonts w:hint="eastAsia"/>
          <w:color w:val="000000"/>
          <w:lang w:val="en-US"/>
        </w:rPr>
      </w:pPr>
      <w:proofErr w:type="gramStart"/>
      <w:r w:rsidRPr="002B6032">
        <w:rPr>
          <w:lang w:val="en-US"/>
        </w:rPr>
        <w:t>\uF8F5\uF8F5\uF8F5\uF8F5</w:t>
      </w:r>
      <w:r>
        <w:rPr>
          <w:lang w:val="en-US"/>
        </w:rPr>
        <w:t xml:space="preserve">  |</w:t>
      </w:r>
      <w:proofErr w:type="gramEnd"/>
      <w:r>
        <w:rPr>
          <w:lang w:val="en-US"/>
        </w:rPr>
        <w:t>|||</w:t>
      </w:r>
    </w:p>
    <w:p w14:paraId="42E69A62" w14:textId="77777777" w:rsidR="002B6032" w:rsidRPr="002B6032" w:rsidRDefault="002B6032" w:rsidP="002B6032">
      <w:pPr>
        <w:pStyle w:val="a"/>
        <w:rPr>
          <w:color w:val="000000"/>
          <w:lang w:val="en-US"/>
        </w:rPr>
      </w:pPr>
      <w:r w:rsidRPr="002B6032">
        <w:rPr>
          <w:color w:val="000000"/>
          <w:lang w:val="en-US"/>
        </w:rPr>
        <w:drawing>
          <wp:inline distT="0" distB="0" distL="0" distR="0" wp14:anchorId="23BD8449" wp14:editId="3888A077">
            <wp:extent cx="5732145" cy="46926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032">
        <w:rPr>
          <w:color w:val="000000"/>
          <w:lang w:val="en-US"/>
        </w:rPr>
        <w:drawing>
          <wp:inline distT="0" distB="0" distL="0" distR="0" wp14:anchorId="6C80B4B1" wp14:editId="20A0E4BC">
            <wp:extent cx="5732145" cy="41021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032" w:rsidRPr="002B6032">
      <w:footerReference w:type="defaul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14871" w14:textId="77777777" w:rsidR="007C0CFE" w:rsidRDefault="007C0CFE">
      <w:r>
        <w:separator/>
      </w:r>
    </w:p>
    <w:p w14:paraId="3A84EC9F" w14:textId="77777777" w:rsidR="007C0CFE" w:rsidRDefault="007C0CFE"/>
  </w:endnote>
  <w:endnote w:type="continuationSeparator" w:id="0">
    <w:p w14:paraId="0E7C7020" w14:textId="77777777" w:rsidR="007C0CFE" w:rsidRDefault="007C0CFE">
      <w:r>
        <w:continuationSeparator/>
      </w:r>
    </w:p>
    <w:p w14:paraId="56E6347F" w14:textId="77777777" w:rsidR="007C0CFE" w:rsidRDefault="007C0C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02AA4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5CB3AE" w14:textId="77777777" w:rsidR="007C0CFE" w:rsidRDefault="007C0CFE">
      <w:r>
        <w:separator/>
      </w:r>
    </w:p>
    <w:p w14:paraId="3665EEE1" w14:textId="77777777" w:rsidR="007C0CFE" w:rsidRDefault="007C0CFE"/>
  </w:footnote>
  <w:footnote w:type="continuationSeparator" w:id="0">
    <w:p w14:paraId="6EC7399F" w14:textId="77777777" w:rsidR="007C0CFE" w:rsidRDefault="007C0CFE">
      <w:r>
        <w:continuationSeparator/>
      </w:r>
    </w:p>
    <w:p w14:paraId="6BFA89DC" w14:textId="77777777" w:rsidR="007C0CFE" w:rsidRDefault="007C0CF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5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32"/>
    <w:rsid w:val="002B6032"/>
    <w:rsid w:val="002E6618"/>
    <w:rsid w:val="00533586"/>
    <w:rsid w:val="00547C66"/>
    <w:rsid w:val="007C0CFE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FFE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HTML">
    <w:name w:val="HTML Preformatted"/>
    <w:basedOn w:val="a1"/>
    <w:link w:val="HTML0"/>
    <w:uiPriority w:val="99"/>
    <w:semiHidden/>
    <w:unhideWhenUsed/>
    <w:rsid w:val="002B6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0">
    <w:name w:val="HTML 预设格式字符"/>
    <w:basedOn w:val="a2"/>
    <w:link w:val="HTML"/>
    <w:uiPriority w:val="99"/>
    <w:semiHidden/>
    <w:rsid w:val="002B6032"/>
    <w:rPr>
      <w:rFonts w:ascii="Courier New" w:hAnsi="Courier New" w:cs="Courier New"/>
      <w:color w:val="auto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image" Target="media/image2.tiff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echo/Library/Containers/com.microsoft.Word/Data/Library/Caches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B89"/>
    <w:rsid w:val="0078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EFE423B32E4B38428A74B86E6DA848AD">
    <w:name w:val="EFE423B32E4B38428A74B86E6DA848AD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47B4B4C19CD4B74B81ABBF408C3B9E8B">
    <w:name w:val="47B4B4C19CD4B74B81ABBF408C3B9E8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20</TotalTime>
  <Pages>1</Pages>
  <Words>11</Words>
  <Characters>68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2017-06-05T05:53:00Z</dcterms:created>
  <dcterms:modified xsi:type="dcterms:W3CDTF">2017-06-05T08:08:00Z</dcterms:modified>
</cp:coreProperties>
</file>